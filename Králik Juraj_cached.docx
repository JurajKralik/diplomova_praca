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F03DA6">
        <w:trPr>
          <w:trHeight w:hRule="exact" w:val="2835"/>
        </w:trPr>
        <w:tc>
          <w:tcPr>
            <w:tcW w:w="9640" w:type="dxa"/>
            <w:gridSpan w:val="2"/>
          </w:tcPr>
          <w:p w:rsidR="00F03DA6" w:rsidRDefault="00F03DA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:rsidR="00F03DA6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:rsidR="00F03DA6" w:rsidRDefault="00FF430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 w:rsidRPr="00FF4304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Srovnání současných modelů Speech-to-Text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:rsidR="00F03DA6" w:rsidRDefault="00FF4304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Bc. Juraj Králik</w:t>
            </w:r>
          </w:p>
        </w:tc>
      </w:tr>
      <w:tr w:rsidR="00F03DA6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F03DA6" w:rsidRDefault="00FF430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t>Diplomová práce</w:t>
            </w:r>
          </w:p>
          <w:p w:rsidR="00F03DA6" w:rsidRDefault="00FF430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t>2025</w:t>
            </w:r>
          </w:p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:rsidR="00F03DA6" w:rsidRDefault="00DE6288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 w:rsidRPr="00A36758">
              <w:rPr>
                <w:noProof/>
                <w:lang w:val="en-US" w:eastAsia="en-US"/>
              </w:rPr>
              <w:drawing>
                <wp:inline distT="0" distB="0" distL="0" distR="0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:rsidR="00F03DA6" w:rsidRDefault="00F03DA6">
      <w:pPr>
        <w:sectPr w:rsidR="00F03DA6"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F03DA6" w:rsidRDefault="00F03DA6">
      <w:r>
        <w:lastRenderedPageBreak/>
        <w:br w:type="page"/>
      </w:r>
    </w:p>
    <w:p w:rsidR="00E46530" w:rsidRDefault="00F03DA6" w:rsidP="00640B03">
      <w:pPr>
        <w:rPr>
          <w:b/>
        </w:rPr>
      </w:pPr>
      <w:r>
        <w:lastRenderedPageBreak/>
        <w:br w:type="page"/>
      </w:r>
      <w:r w:rsidR="00E46530" w:rsidRPr="00DD033F">
        <w:rPr>
          <w:b/>
        </w:rPr>
        <w:lastRenderedPageBreak/>
        <w:t>Prohlašuji, že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diplomové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diplomová práce bude uložena v elektronické podobě v univerzitním informačním systému dostupná k prezenčnímu nahlédnutí, že jeden výtisk diplomové práce bude uložen v příruční knihovně Fakulty aplikované informatiky Univerzity Tomáše Bati ve Zlíně; 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diplomovou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 diplomovou práci nebo poskytnout licenci k jejímu využití jen</w:t>
      </w:r>
      <w:r>
        <w:t xml:space="preserve"> připouští-li tak licenční smlouva uzavřená mezi mnou a</w:t>
      </w:r>
      <w:r w:rsidRPr="00294D0A">
        <w:t xml:space="preserve"> Univerzit</w:t>
      </w:r>
      <w:r>
        <w:t>ou</w:t>
      </w:r>
      <w:r w:rsidRPr="00294D0A">
        <w:t xml:space="preserve"> Tomáše Bati ve Zlíně</w:t>
      </w:r>
      <w:r>
        <w:t xml:space="preserve"> s tím, že vyrovnání případného</w:t>
      </w:r>
      <w:r w:rsidRPr="00294D0A">
        <w:t xml:space="preserve"> přiměřen</w:t>
      </w:r>
      <w:r>
        <w:t>ého</w:t>
      </w:r>
      <w:r w:rsidRPr="00294D0A">
        <w:t xml:space="preserve"> příspěvk</w:t>
      </w:r>
      <w:r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 bude rovněž předmětem této licenční smlouvy;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diplomové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diplomové p</w:t>
      </w:r>
      <w:r>
        <w:t>ráce využít ke komerčním</w:t>
      </w:r>
      <w:r>
        <w:br/>
        <w:t>účelům;</w:t>
      </w:r>
    </w:p>
    <w:p w:rsidR="00C206FE" w:rsidRPr="0041174D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diplomové práce jakýkoliv softwarový produkt, považují se za součást práce rovněž i zdrojové kódy, popř. soubory, ze kterých se projekt skládá. Neodevzdání této součásti může být důvodem k neobhájení práce.</w:t>
      </w:r>
    </w:p>
    <w:p w:rsidR="00C206FE" w:rsidRDefault="00C206FE" w:rsidP="00C206FE">
      <w:pPr>
        <w:suppressAutoHyphens/>
        <w:ind w:firstLine="709"/>
      </w:pPr>
    </w:p>
    <w:p w:rsidR="00C206FE" w:rsidRDefault="00C206FE" w:rsidP="00C206FE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Prohlašuji,</w:t>
      </w:r>
    </w:p>
    <w:p w:rsidR="00C206FE" w:rsidRPr="00DD033F" w:rsidRDefault="00C206FE" w:rsidP="00C206FE">
      <w:pPr>
        <w:suppressAutoHyphens/>
        <w:spacing w:after="0" w:line="240" w:lineRule="auto"/>
        <w:rPr>
          <w:b/>
        </w:rPr>
      </w:pPr>
    </w:p>
    <w:p w:rsidR="00C206FE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>že jsem na diplomové práci pracoval samostatně a použitou literaturu jsem citoval. V případě publikace výsledků budu uveden jako spoluautor.</w:t>
      </w:r>
    </w:p>
    <w:p w:rsidR="00C206FE" w:rsidRPr="00DC4179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C206FE">
        <w:t>že odevzdaná verze diplomové práce a verze elektronická nahraná do IS/STAG jsou totožné</w:t>
      </w:r>
      <w:r>
        <w:t>.</w:t>
      </w:r>
    </w:p>
    <w:p w:rsidR="00C206FE" w:rsidRPr="00DC4179" w:rsidRDefault="00C206FE" w:rsidP="00C206FE">
      <w:pPr>
        <w:suppressAutoHyphens/>
        <w:spacing w:after="0" w:line="240" w:lineRule="auto"/>
      </w:pPr>
    </w:p>
    <w:p w:rsidR="00C206FE" w:rsidRDefault="00C206FE" w:rsidP="00C206FE">
      <w:pPr>
        <w:suppressAutoHyphens/>
      </w:pPr>
    </w:p>
    <w:p w:rsidR="00C206FE" w:rsidRDefault="00C206FE" w:rsidP="00C206FE">
      <w:pPr>
        <w:suppressAutoHyphens/>
        <w:spacing w:after="0" w:line="240" w:lineRule="auto"/>
      </w:pPr>
      <w:r>
        <w:t>Ve Zlíně</w:t>
      </w:r>
      <w:r w:rsidR="006B695F">
        <w:t>, dne</w:t>
      </w:r>
      <w:r>
        <w:t xml:space="preserve">                                                                                           …………………….</w:t>
      </w:r>
    </w:p>
    <w:p w:rsidR="00C206FE" w:rsidRDefault="00C206FE" w:rsidP="00C206FE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podpis </w:t>
      </w:r>
      <w:r w:rsidR="00DB04D1">
        <w:t>studenta</w:t>
      </w:r>
    </w:p>
    <w:p w:rsidR="00C206FE" w:rsidRPr="00DD033F" w:rsidRDefault="00C206FE" w:rsidP="00E46530">
      <w:pPr>
        <w:suppressAutoHyphens/>
        <w:rPr>
          <w:b/>
        </w:rPr>
      </w:pPr>
    </w:p>
    <w:p w:rsidR="00F03DA6" w:rsidRDefault="00F03DA6">
      <w:pPr>
        <w:pStyle w:val="Nzev"/>
      </w:pPr>
      <w:bookmarkStart w:id="0" w:name="_Toc37577728"/>
      <w:r>
        <w:lastRenderedPageBreak/>
        <w:t>ABSTRAKT</w:t>
      </w:r>
      <w:bookmarkEnd w:id="0"/>
    </w:p>
    <w:p w:rsidR="00FF4304" w:rsidRDefault="00FF4304" w:rsidP="00094FD5">
      <w:pPr>
        <w:ind w:firstLine="709"/>
      </w:pPr>
      <w:r>
        <w:t>Diplomová práca sa zaoberá problematikou a porovnaním súčasných modelov technológie Speech-to-Text (STT). Cieľom práce je analyzovať dostupné modely z hľadiska ich presnosti, rýchlosti a schopnosti adaptácie na rôzne jazyky a prízvuky. Práca obsahuje teoretický prehľad histórie a vývoja technológie STT, klasifikáciu modelov na základe používaných technológií a podrobnú analýzu vybraných základných modelov.</w:t>
      </w:r>
    </w:p>
    <w:p w:rsidR="00FF4304" w:rsidRDefault="00FF4304" w:rsidP="00FF4304"/>
    <w:p w:rsidR="00FF4304" w:rsidRDefault="00FF4304" w:rsidP="00094FD5">
      <w:pPr>
        <w:ind w:firstLine="709"/>
      </w:pPr>
      <w:r>
        <w:t>Praktická časť je zameraná na zostavenie metodiky na porovnanie modelov a vykonanie testovania na vybraných datasetoch. Výsledky testov sú analyzované s dôrazom na porovnanie silných a slabých stránok jednotlivých modelov.</w:t>
      </w:r>
    </w:p>
    <w:p w:rsidR="00FF4304" w:rsidRDefault="00FF4304" w:rsidP="00FF4304"/>
    <w:p w:rsidR="00F03DA6" w:rsidRDefault="00FF4304" w:rsidP="00094FD5">
      <w:pPr>
        <w:ind w:firstLine="709"/>
      </w:pPr>
      <w:r>
        <w:t>V závere práce sú zhrnuté hlavné poznatky, vrátane návrhov na možné reálne aplikácie a odporúčaní pre ďalší výskum v oblasti Speech-to-Text technológií. Práca prispieva k lepšiemu pochopeniu možností súčasných modelov STT a ich využitia v rôznych oblastiach, ako sú automatizácia, prístupnosť alebo lingvistika.</w:t>
      </w:r>
    </w:p>
    <w:p w:rsidR="00F03DA6" w:rsidRDefault="00F03DA6">
      <w:pPr>
        <w:rPr>
          <w:rStyle w:val="Pokec"/>
        </w:rPr>
      </w:pPr>
      <w:r>
        <w:t xml:space="preserve">Klíčová slova: </w:t>
      </w:r>
    </w:p>
    <w:p w:rsidR="00F03DA6" w:rsidRDefault="00F03DA6"/>
    <w:p w:rsidR="00F03DA6" w:rsidRDefault="00F03DA6"/>
    <w:p w:rsidR="00F03DA6" w:rsidRDefault="00F03DA6"/>
    <w:p w:rsidR="00F03DA6" w:rsidRDefault="00F03DA6">
      <w:pPr>
        <w:pStyle w:val="Nzev"/>
        <w:pageBreakBefore w:val="0"/>
      </w:pPr>
      <w:r>
        <w:t>ABSTRACT</w:t>
      </w:r>
    </w:p>
    <w:p w:rsidR="00F03DA6" w:rsidRDefault="00F03DA6">
      <w:r>
        <w:t xml:space="preserve">Abstrakt ve světovém jazyce </w:t>
      </w:r>
    </w:p>
    <w:p w:rsidR="00F03DA6" w:rsidRDefault="00F03DA6"/>
    <w:p w:rsidR="00F03DA6" w:rsidRPr="00C206FE" w:rsidRDefault="00F03DA6">
      <w:pPr>
        <w:rPr>
          <w:rStyle w:val="Pokec"/>
          <w:color w:val="auto"/>
        </w:rPr>
      </w:pPr>
      <w:r>
        <w:t>Keywords:</w:t>
      </w:r>
      <w:r>
        <w:br w:type="page"/>
      </w:r>
      <w:r w:rsidRPr="00C206FE">
        <w:rPr>
          <w:rStyle w:val="Pokec"/>
          <w:color w:val="auto"/>
        </w:rPr>
        <w:lastRenderedPageBreak/>
        <w:t>Poděkování, motto</w:t>
      </w:r>
      <w:r w:rsidR="00294C06" w:rsidRPr="00C206FE">
        <w:rPr>
          <w:rStyle w:val="Pokec"/>
          <w:color w:val="auto"/>
        </w:rPr>
        <w:t xml:space="preserve"> a čestné prohlášení, že odevzdaná verze diplomové práce a verze elektronická, nahraná do IS/STAG jsou totožné ve znění:</w:t>
      </w:r>
    </w:p>
    <w:p w:rsidR="00294C06" w:rsidRPr="00C206FE" w:rsidRDefault="00294C06">
      <w:pPr>
        <w:rPr>
          <w:rStyle w:val="Pokec"/>
          <w:color w:val="auto"/>
        </w:rPr>
      </w:pPr>
      <w:r w:rsidRPr="00C206FE">
        <w:rPr>
          <w:rStyle w:val="Pokec"/>
          <w:color w:val="auto"/>
        </w:rPr>
        <w:t>Prohlašuji, že odevzdaná verze diplomové práce a verze elektronická nahraná do IS/STAG jsou totožné.</w:t>
      </w:r>
    </w:p>
    <w:p w:rsidR="00294C06" w:rsidRPr="00C206FE" w:rsidRDefault="00294C06">
      <w:pPr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191630762"/>
      <w: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dt>
      <w:sdtPr>
        <w:rPr>
          <w:lang w:val="cs-CZ"/>
        </w:rPr>
        <w:id w:val="13270155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cs-CZ"/>
        </w:rPr>
      </w:sdtEndPr>
      <w:sdtContent>
        <w:p w:rsidR="00773516" w:rsidRDefault="00773516">
          <w:pPr>
            <w:pStyle w:val="Nadpisobsahu"/>
          </w:pPr>
          <w:r>
            <w:rPr>
              <w:lang w:val="cs-CZ"/>
            </w:rPr>
            <w:t>Obsah</w:t>
          </w:r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30762" w:history="1">
            <w:r w:rsidRPr="005C6894">
              <w:rPr>
                <w:rStyle w:val="Hypertextovodkaz"/>
              </w:rPr>
              <w:t>OBSAH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63" w:history="1">
            <w:r w:rsidRPr="005C6894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64" w:history="1">
            <w:r w:rsidRPr="005C6894">
              <w:rPr>
                <w:rStyle w:val="Hypertextovodkaz"/>
              </w:rPr>
              <w:t>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65" w:history="1">
            <w:r w:rsidRPr="005C6894">
              <w:rPr>
                <w:rStyle w:val="Hypertextovodkaz"/>
              </w:rPr>
              <w:t>Teoretický prehľad technológie Speech-to-text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66" w:history="1">
            <w:r w:rsidRPr="005C6894">
              <w:rPr>
                <w:rStyle w:val="Hypertextovodkaz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TEORETICKÝ PREHĽAD TECHNOLÓGIE SPEECH-TO-TEXT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67" w:history="1">
            <w:r w:rsidRPr="005C6894">
              <w:rPr>
                <w:rStyle w:val="Hypertextovodkaz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História a vývoj STT technológií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68" w:history="1">
            <w:r w:rsidRPr="005C6894">
              <w:rPr>
                <w:rStyle w:val="Hypertextovodkaz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Prehľad základných princípov a metód (akustické modely, jazykové modely, neurónové siete)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69" w:history="1">
            <w:r w:rsidRPr="005C6894">
              <w:rPr>
                <w:rStyle w:val="Hypertextovodkaz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Klasifikácia STT modelov podľa technológií a použití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70" w:history="1">
            <w:r w:rsidRPr="005C6894">
              <w:rPr>
                <w:rStyle w:val="Hypertextovodkaz"/>
              </w:rPr>
              <w:t>II.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71" w:history="1">
            <w:r w:rsidRPr="005C6894">
              <w:rPr>
                <w:rStyle w:val="Hypertextovodkaz"/>
              </w:rPr>
              <w:t>Výber a charakteristika modelov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72" w:history="1">
            <w:r w:rsidRPr="005C6894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Výber a charakteristika modelov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73" w:history="1">
            <w:r w:rsidRPr="005C6894">
              <w:rPr>
                <w:rStyle w:val="Hypertextovodkaz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Kritériá výberu dostupných modelov (open-source, komerčné riešenia, podpora jazykov)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74" w:history="1">
            <w:r w:rsidRPr="005C6894">
              <w:rPr>
                <w:rStyle w:val="Hypertextovodkaz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Kritériá výberu dostupných modelov (open-source, komerčné riešenia, podpora jazykov)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75" w:history="1">
            <w:r w:rsidRPr="005C6894">
              <w:rPr>
                <w:rStyle w:val="Hypertextovodkaz"/>
              </w:rPr>
              <w:t>III.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76" w:history="1">
            <w:r w:rsidRPr="005C6894">
              <w:rPr>
                <w:rStyle w:val="Hypertextovodkaz"/>
              </w:rPr>
              <w:t>Metodológia porovnávania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77" w:history="1">
            <w:r w:rsidRPr="005C6894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Popis metodiky testovania a porovnávania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78" w:history="1">
            <w:r w:rsidRPr="005C6894">
              <w:rPr>
                <w:rStyle w:val="Hypertextovodkaz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Kritériá hodnotenia modelov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79" w:history="1">
            <w:r w:rsidRPr="005C6894">
              <w:rPr>
                <w:rStyle w:val="Hypertextovodkaz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Popis nástrojov a prostredia použitých na testovanie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80" w:history="1">
            <w:r w:rsidRPr="005C6894">
              <w:rPr>
                <w:rStyle w:val="Hypertextovodkaz"/>
              </w:rPr>
              <w:t>IV.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81" w:history="1">
            <w:r w:rsidRPr="005C6894">
              <w:rPr>
                <w:rStyle w:val="Hypertextovodkaz"/>
              </w:rPr>
              <w:t>Praktické testovanie modelov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82" w:history="1">
            <w:r w:rsidRPr="005C6894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Príprava datasetov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83" w:history="1">
            <w:r w:rsidRPr="005C6894">
              <w:rPr>
                <w:rStyle w:val="Hypertextovodkaz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Postup testovania jednotlivých modelov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84" w:history="1">
            <w:r w:rsidRPr="005C6894">
              <w:rPr>
                <w:rStyle w:val="Hypertextovodkaz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Zber a spracovanie výsledkov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85" w:history="1">
            <w:r w:rsidRPr="005C6894">
              <w:rPr>
                <w:rStyle w:val="Hypertextovodkaz"/>
              </w:rPr>
              <w:t>V.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86" w:history="1">
            <w:r w:rsidRPr="005C6894">
              <w:rPr>
                <w:rStyle w:val="Hypertextovodkaz"/>
              </w:rPr>
              <w:t>Analýza a prezentácia výsledkov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87" w:history="1">
            <w:r w:rsidRPr="005C6894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Porovnanie modelov na základe zvolených metrík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88" w:history="1">
            <w:r w:rsidRPr="005C6894">
              <w:rPr>
                <w:rStyle w:val="Hypertextovodkaz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Vizualizácia výsledkov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89" w:history="1">
            <w:r w:rsidRPr="005C6894">
              <w:rPr>
                <w:rStyle w:val="Hypertextovodkaz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Rozbor silných a slabých stránok modelov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0" w:history="1">
            <w:r w:rsidRPr="005C6894">
              <w:rPr>
                <w:rStyle w:val="Hypertextovodkaz"/>
              </w:rPr>
              <w:t>VI.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1" w:history="1">
            <w:r w:rsidRPr="005C6894">
              <w:rPr>
                <w:rStyle w:val="Hypertextovodkaz"/>
              </w:rPr>
              <w:t>Rozbor a reálne aplikácie technológie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2" w:history="1">
            <w:r w:rsidRPr="005C6894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Možnosti využitia STT technológií v praxi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93" w:history="1">
            <w:r w:rsidRPr="005C6894">
              <w:rPr>
                <w:rStyle w:val="Hypertextovodkaz"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Pr="005C6894">
              <w:rPr>
                <w:rStyle w:val="Hypertextovodkaz"/>
              </w:rPr>
              <w:t>Budúci vývoj a trendy v oblasti STT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191630794" w:history="1">
            <w:r w:rsidRPr="005C6894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5" w:history="1">
            <w:r w:rsidRPr="005C6894">
              <w:rPr>
                <w:rStyle w:val="Hypertextovodkaz"/>
              </w:rPr>
              <w:t>Seznam použité literatury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6" w:history="1">
            <w:r w:rsidRPr="005C6894">
              <w:rPr>
                <w:rStyle w:val="Hypertextovodkaz"/>
              </w:rPr>
              <w:t>Seznam použitých symbolů a zkratek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7" w:history="1">
            <w:r w:rsidRPr="005C6894">
              <w:rPr>
                <w:rStyle w:val="Hypertextovodkaz"/>
              </w:rPr>
              <w:t>Seznam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8" w:history="1">
            <w:r w:rsidRPr="005C6894">
              <w:rPr>
                <w:rStyle w:val="Hypertextovodkaz"/>
              </w:rPr>
              <w:t>Seznam tabulek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191630799" w:history="1">
            <w:r w:rsidRPr="005C6894">
              <w:rPr>
                <w:rStyle w:val="Hypertextovodkaz"/>
              </w:rPr>
              <w:t>Seznam Příloh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_Toc191630799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773516" w:rsidRDefault="00773516">
          <w:r>
            <w:rPr>
              <w:b/>
              <w:bCs/>
            </w:rPr>
            <w:fldChar w:fldCharType="end"/>
          </w:r>
        </w:p>
      </w:sdtContent>
    </w:sdt>
    <w:p w:rsidR="00F03DA6" w:rsidRDefault="00F03DA6">
      <w:pPr>
        <w:pStyle w:val="Nadpis"/>
      </w:pPr>
      <w:bookmarkStart w:id="28" w:name="_Toc191630763"/>
      <w:r>
        <w:lastRenderedPageBreak/>
        <w:t>Úvod</w:t>
      </w:r>
      <w:bookmarkEnd w:id="28"/>
    </w:p>
    <w:p w:rsidR="00F03DA6" w:rsidRDefault="00F03DA6">
      <w:pPr>
        <w:rPr>
          <w:rStyle w:val="Pokec"/>
        </w:rPr>
      </w:pPr>
      <w:r>
        <w:t>text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0"/>
        <w:gridCol w:w="5948"/>
      </w:tblGrid>
      <w:tr w:rsidR="00F03DA6">
        <w:tc>
          <w:tcPr>
            <w:tcW w:w="2905" w:type="dxa"/>
          </w:tcPr>
          <w:p w:rsidR="00F03DA6" w:rsidRDefault="00F03DA6">
            <w:pPr>
              <w:pStyle w:val="st-slice"/>
              <w:jc w:val="right"/>
            </w:pPr>
            <w:bookmarkStart w:id="29" w:name="_Toc191630764"/>
            <w:bookmarkEnd w:id="29"/>
          </w:p>
        </w:tc>
        <w:tc>
          <w:tcPr>
            <w:tcW w:w="6023" w:type="dxa"/>
          </w:tcPr>
          <w:p w:rsidR="00F03DA6" w:rsidRDefault="00094FD5">
            <w:pPr>
              <w:pStyle w:val="st"/>
              <w:jc w:val="left"/>
            </w:pPr>
            <w:bookmarkStart w:id="30" w:name="_Toc191630765"/>
            <w:r>
              <w:t>Teoretický prehľad technológie Speech-to-text</w:t>
            </w:r>
            <w:bookmarkEnd w:id="30"/>
          </w:p>
        </w:tc>
      </w:tr>
    </w:tbl>
    <w:p w:rsidR="00F03DA6" w:rsidRDefault="00F03DA6"/>
    <w:p w:rsidR="00F03DA6" w:rsidRDefault="006F33AA" w:rsidP="006F33AA">
      <w:pPr>
        <w:pStyle w:val="Nadpis1"/>
      </w:pPr>
      <w:bookmarkStart w:id="31" w:name="_Toc107634143"/>
      <w:bookmarkStart w:id="32" w:name="_Toc107635178"/>
      <w:bookmarkStart w:id="33" w:name="_Toc107635218"/>
      <w:bookmarkStart w:id="34" w:name="_Toc107635235"/>
      <w:bookmarkStart w:id="35" w:name="_Toc191630766"/>
      <w:r w:rsidRPr="006F33AA">
        <w:lastRenderedPageBreak/>
        <w:t>TEORETICKÝ PREHĽAD TECHNOLÓGIE SPEECH-TO-TEXT</w:t>
      </w:r>
      <w:bookmarkEnd w:id="35"/>
    </w:p>
    <w:p w:rsidR="00F03DA6" w:rsidRDefault="00F03DA6">
      <w:r>
        <w:t>text</w:t>
      </w:r>
    </w:p>
    <w:p w:rsidR="006F33AA" w:rsidRDefault="006F33AA" w:rsidP="006F33AA">
      <w:pPr>
        <w:pStyle w:val="Nadpis2"/>
      </w:pPr>
      <w:bookmarkStart w:id="36" w:name="_Toc191630767"/>
      <w:r w:rsidRPr="006F33AA">
        <w:t>História a vývoj STT technológií</w:t>
      </w:r>
      <w:bookmarkEnd w:id="36"/>
      <w:r w:rsidRPr="006F33AA">
        <w:t xml:space="preserve"> </w:t>
      </w:r>
    </w:p>
    <w:p w:rsidR="006F33AA" w:rsidRDefault="006F33AA" w:rsidP="006F33AA">
      <w:r>
        <w:t>text</w:t>
      </w:r>
    </w:p>
    <w:p w:rsidR="006F33AA" w:rsidRDefault="006F33AA" w:rsidP="006F33AA">
      <w:pPr>
        <w:pStyle w:val="Nadpis2"/>
      </w:pPr>
      <w:bookmarkStart w:id="37" w:name="_Toc191630768"/>
      <w:r w:rsidRPr="006F33AA">
        <w:t>Prehľad základných princípov a metód (akustické modely, ja</w:t>
      </w:r>
      <w:r>
        <w:t>zykové modely, neurónové siete)</w:t>
      </w:r>
      <w:bookmarkEnd w:id="37"/>
    </w:p>
    <w:p w:rsidR="006F33AA" w:rsidRDefault="006F33AA" w:rsidP="006F33AA">
      <w:r>
        <w:t>text</w:t>
      </w:r>
    </w:p>
    <w:p w:rsidR="006F33AA" w:rsidRDefault="006F33AA" w:rsidP="006F33AA">
      <w:pPr>
        <w:pStyle w:val="Nadpis2"/>
      </w:pPr>
      <w:bookmarkStart w:id="38" w:name="_Toc191630769"/>
      <w:r w:rsidRPr="006F33AA">
        <w:t>Klasifikácia STT mode</w:t>
      </w:r>
      <w:r>
        <w:t>lov podľa technológií a použití</w:t>
      </w:r>
      <w:bookmarkEnd w:id="38"/>
      <w:r w:rsidRPr="006F33AA">
        <w:t xml:space="preserve"> </w:t>
      </w:r>
    </w:p>
    <w:p w:rsidR="006F33AA" w:rsidRDefault="006F33AA" w:rsidP="006F33AA">
      <w:r>
        <w:t>text</w:t>
      </w:r>
    </w:p>
    <w:p w:rsidR="006F33AA" w:rsidRDefault="006F33AA" w:rsidP="006F33AA">
      <w:pPr>
        <w:pStyle w:val="Nadpis2"/>
        <w:numPr>
          <w:ilvl w:val="0"/>
          <w:numId w:val="0"/>
        </w:numPr>
      </w:pPr>
    </w:p>
    <w:p w:rsidR="00F03DA6" w:rsidRDefault="00F03DA6" w:rsidP="0063070B">
      <w:bookmarkStart w:id="39" w:name="_Toc107634150"/>
      <w:bookmarkStart w:id="40" w:name="_Toc107635185"/>
      <w:bookmarkStart w:id="41" w:name="_Toc107635225"/>
      <w:bookmarkStart w:id="42" w:name="_Toc107635242"/>
      <w:bookmarkStart w:id="43" w:name="_Toc107986423"/>
      <w:bookmarkStart w:id="44" w:name="_Toc107634149"/>
      <w:bookmarkStart w:id="45" w:name="_Toc107635184"/>
      <w:bookmarkStart w:id="46" w:name="_Toc107635224"/>
      <w:bookmarkStart w:id="47" w:name="_Toc107635241"/>
      <w:bookmarkEnd w:id="31"/>
      <w:bookmarkEnd w:id="32"/>
      <w:bookmarkEnd w:id="33"/>
      <w:bookmarkEnd w:id="34"/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32323E" w:rsidTr="0072236F">
        <w:tc>
          <w:tcPr>
            <w:tcW w:w="2480" w:type="dxa"/>
          </w:tcPr>
          <w:p w:rsidR="0032323E" w:rsidRDefault="0032323E" w:rsidP="0072236F">
            <w:pPr>
              <w:pStyle w:val="st-slice"/>
            </w:pPr>
            <w:bookmarkStart w:id="48" w:name="_Toc37577734"/>
            <w:bookmarkStart w:id="49" w:name="_Toc88120445"/>
            <w:bookmarkStart w:id="50" w:name="_Toc88120682"/>
            <w:bookmarkStart w:id="51" w:name="_Toc88120894"/>
            <w:bookmarkStart w:id="52" w:name="_Toc88120998"/>
            <w:bookmarkStart w:id="53" w:name="_Toc88121041"/>
            <w:bookmarkStart w:id="54" w:name="_Toc88121178"/>
            <w:bookmarkStart w:id="55" w:name="_Toc88121552"/>
            <w:bookmarkStart w:id="56" w:name="_Toc88121609"/>
            <w:bookmarkStart w:id="57" w:name="_Toc88121747"/>
            <w:bookmarkStart w:id="58" w:name="_Toc88122013"/>
            <w:bookmarkStart w:id="59" w:name="_Toc88124618"/>
            <w:bookmarkStart w:id="60" w:name="_Toc88124655"/>
            <w:bookmarkStart w:id="61" w:name="_Toc88124805"/>
            <w:bookmarkStart w:id="62" w:name="_Toc88125788"/>
            <w:bookmarkStart w:id="63" w:name="_Toc88126308"/>
            <w:bookmarkStart w:id="64" w:name="_Toc88126459"/>
            <w:bookmarkStart w:id="65" w:name="_Toc88126526"/>
            <w:bookmarkStart w:id="66" w:name="_Toc88126555"/>
            <w:bookmarkStart w:id="67" w:name="_Toc88126771"/>
            <w:bookmarkStart w:id="68" w:name="_Toc88126861"/>
            <w:bookmarkStart w:id="69" w:name="_Toc88127102"/>
            <w:bookmarkStart w:id="70" w:name="_Toc88127145"/>
            <w:bookmarkStart w:id="71" w:name="_Toc88128510"/>
            <w:bookmarkStart w:id="72" w:name="_Toc107634152"/>
            <w:bookmarkStart w:id="73" w:name="_Toc107635187"/>
            <w:bookmarkStart w:id="74" w:name="_Toc107635227"/>
            <w:bookmarkStart w:id="75" w:name="_Toc107635244"/>
            <w:bookmarkStart w:id="76" w:name="_Toc191630770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76"/>
          </w:p>
        </w:tc>
        <w:tc>
          <w:tcPr>
            <w:tcW w:w="6307" w:type="dxa"/>
          </w:tcPr>
          <w:p w:rsidR="0032323E" w:rsidRDefault="0032323E" w:rsidP="0072236F">
            <w:pPr>
              <w:pStyle w:val="st"/>
              <w:jc w:val="left"/>
            </w:pPr>
            <w:bookmarkStart w:id="77" w:name="_Toc191630771"/>
            <w:r>
              <w:t>Výber a charakteristika modelov</w:t>
            </w:r>
            <w:bookmarkEnd w:id="77"/>
          </w:p>
        </w:tc>
      </w:tr>
    </w:tbl>
    <w:p w:rsidR="0032323E" w:rsidRDefault="0032323E" w:rsidP="0032323E">
      <w:pPr>
        <w:pStyle w:val="Nadpis1"/>
      </w:pPr>
      <w:bookmarkStart w:id="78" w:name="_Toc191630772"/>
      <w:r w:rsidRPr="006F33AA">
        <w:lastRenderedPageBreak/>
        <w:t>Výber a charakteristika modelov</w:t>
      </w:r>
      <w:bookmarkEnd w:id="78"/>
    </w:p>
    <w:p w:rsidR="0032323E" w:rsidRDefault="0032323E" w:rsidP="0032323E">
      <w:r>
        <w:t>text</w:t>
      </w:r>
      <w:r w:rsidRPr="0063070B">
        <w:t xml:space="preserve"> </w:t>
      </w:r>
    </w:p>
    <w:p w:rsidR="0032323E" w:rsidRDefault="0032323E" w:rsidP="0032323E">
      <w:pPr>
        <w:pStyle w:val="Nadpis2"/>
      </w:pPr>
      <w:bookmarkStart w:id="79" w:name="_Toc191630773"/>
      <w:r>
        <w:t>K</w:t>
      </w:r>
      <w:r w:rsidRPr="0063070B">
        <w:t>ritériá výberu dostupných modelov (</w:t>
      </w:r>
      <w:r>
        <w:t>open-source</w:t>
      </w:r>
      <w:r w:rsidRPr="0063070B">
        <w:t>, komerčné riešenia, podpora jazykov)</w:t>
      </w:r>
      <w:bookmarkEnd w:id="79"/>
    </w:p>
    <w:p w:rsidR="0032323E" w:rsidRDefault="0032323E" w:rsidP="0032323E">
      <w:r>
        <w:t>text</w:t>
      </w:r>
    </w:p>
    <w:p w:rsidR="0032323E" w:rsidRDefault="0032323E" w:rsidP="0032323E"/>
    <w:p w:rsidR="0032323E" w:rsidRDefault="0032323E" w:rsidP="0032323E">
      <w:pPr>
        <w:pStyle w:val="Nadpis2"/>
      </w:pPr>
      <w:bookmarkStart w:id="80" w:name="_Toc191630774"/>
      <w:r>
        <w:t>K</w:t>
      </w:r>
      <w:r w:rsidRPr="0063070B">
        <w:t>ritériá výberu dostupných modelov (</w:t>
      </w:r>
      <w:r>
        <w:t>open-source</w:t>
      </w:r>
      <w:r w:rsidRPr="0063070B">
        <w:t>, komerčné riešenia, podpora jazykov)</w:t>
      </w:r>
      <w:bookmarkEnd w:id="80"/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72236F">
        <w:tc>
          <w:tcPr>
            <w:tcW w:w="2480" w:type="dxa"/>
          </w:tcPr>
          <w:p w:rsidR="002E7F90" w:rsidRDefault="002E7F90" w:rsidP="0072236F">
            <w:pPr>
              <w:pStyle w:val="st-slice"/>
            </w:pPr>
            <w:bookmarkStart w:id="81" w:name="_Toc191630775"/>
            <w:bookmarkEnd w:id="81"/>
          </w:p>
        </w:tc>
        <w:tc>
          <w:tcPr>
            <w:tcW w:w="6307" w:type="dxa"/>
          </w:tcPr>
          <w:p w:rsidR="002E7F90" w:rsidRDefault="002E7F90" w:rsidP="0072236F">
            <w:pPr>
              <w:pStyle w:val="st"/>
              <w:jc w:val="left"/>
            </w:pPr>
            <w:bookmarkStart w:id="82" w:name="_Toc191630776"/>
            <w:r>
              <w:t>Metodológia porovnávania</w:t>
            </w:r>
            <w:bookmarkEnd w:id="82"/>
          </w:p>
        </w:tc>
      </w:tr>
    </w:tbl>
    <w:p w:rsidR="002E7F90" w:rsidRDefault="002E7F90" w:rsidP="002E7F90">
      <w:pPr>
        <w:pStyle w:val="Nadpis1"/>
      </w:pPr>
      <w:bookmarkStart w:id="83" w:name="_Toc191630777"/>
      <w:r w:rsidRPr="0032323E">
        <w:lastRenderedPageBreak/>
        <w:t>Popis metodiky testovania a porovnávania</w:t>
      </w:r>
      <w:bookmarkEnd w:id="83"/>
    </w:p>
    <w:p w:rsidR="002E7F90" w:rsidRDefault="002E7F90" w:rsidP="002E7F90">
      <w:r>
        <w:t>text</w:t>
      </w:r>
      <w:r w:rsidRPr="0063070B">
        <w:t xml:space="preserve"> </w:t>
      </w:r>
    </w:p>
    <w:p w:rsidR="002E7F90" w:rsidRDefault="002E7F90" w:rsidP="002E7F90">
      <w:pPr>
        <w:pStyle w:val="Nadpis2"/>
      </w:pPr>
      <w:bookmarkStart w:id="84" w:name="_Toc191630778"/>
      <w:r>
        <w:t>K</w:t>
      </w:r>
      <w:r w:rsidRPr="0063070B">
        <w:t xml:space="preserve">ritériá </w:t>
      </w:r>
      <w:r>
        <w:t>hodnotenia modelov</w:t>
      </w:r>
      <w:bookmarkEnd w:id="84"/>
    </w:p>
    <w:p w:rsidR="002E7F90" w:rsidRDefault="002E7F90" w:rsidP="002E7F90">
      <w:r>
        <w:t>text</w:t>
      </w:r>
    </w:p>
    <w:p w:rsidR="002E7F90" w:rsidRDefault="002E7F90" w:rsidP="002E7F90"/>
    <w:p w:rsidR="002E7F90" w:rsidRDefault="002E7F90" w:rsidP="002E7F90">
      <w:pPr>
        <w:pStyle w:val="Nadpis2"/>
      </w:pPr>
      <w:bookmarkStart w:id="85" w:name="_Toc191630779"/>
      <w:r w:rsidRPr="0032323E">
        <w:t>Popis nástrojov a pro</w:t>
      </w:r>
      <w:r>
        <w:t>stredia použitých na testovanie</w:t>
      </w:r>
      <w:bookmarkEnd w:id="85"/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72236F">
        <w:tc>
          <w:tcPr>
            <w:tcW w:w="2480" w:type="dxa"/>
          </w:tcPr>
          <w:p w:rsidR="002E7F90" w:rsidRDefault="002E7F90" w:rsidP="0072236F">
            <w:pPr>
              <w:pStyle w:val="st-slice"/>
            </w:pPr>
            <w:bookmarkStart w:id="86" w:name="_Toc191630780"/>
            <w:bookmarkEnd w:id="86"/>
          </w:p>
        </w:tc>
        <w:tc>
          <w:tcPr>
            <w:tcW w:w="6307" w:type="dxa"/>
          </w:tcPr>
          <w:p w:rsidR="002E7F90" w:rsidRDefault="002E7F90" w:rsidP="0072236F">
            <w:pPr>
              <w:pStyle w:val="st"/>
              <w:jc w:val="left"/>
            </w:pPr>
            <w:bookmarkStart w:id="87" w:name="_Toc191630781"/>
            <w:r>
              <w:t>Praktické testovanie modelov</w:t>
            </w:r>
            <w:bookmarkEnd w:id="87"/>
          </w:p>
        </w:tc>
      </w:tr>
    </w:tbl>
    <w:p w:rsidR="002E7F90" w:rsidRDefault="002E7F90" w:rsidP="002E7F90">
      <w:pPr>
        <w:pStyle w:val="Nadpis1"/>
      </w:pPr>
      <w:bookmarkStart w:id="88" w:name="_Toc191630782"/>
      <w:r w:rsidRPr="002E7F90">
        <w:lastRenderedPageBreak/>
        <w:t>Príprava datasetov</w:t>
      </w:r>
      <w:bookmarkEnd w:id="88"/>
    </w:p>
    <w:p w:rsidR="002E7F90" w:rsidRDefault="002E7F90" w:rsidP="002E7F90">
      <w:r>
        <w:t>text</w:t>
      </w:r>
      <w:r w:rsidRPr="0063070B">
        <w:t xml:space="preserve"> </w:t>
      </w:r>
    </w:p>
    <w:p w:rsidR="002E7F90" w:rsidRDefault="002E7F90" w:rsidP="002E7F90">
      <w:pPr>
        <w:pStyle w:val="Nadpis2"/>
      </w:pPr>
      <w:bookmarkStart w:id="89" w:name="_Toc191630783"/>
      <w:r w:rsidRPr="002E7F90">
        <w:t>Postup testovania jednotlivých modelov</w:t>
      </w:r>
      <w:bookmarkEnd w:id="89"/>
    </w:p>
    <w:p w:rsidR="002E7F90" w:rsidRDefault="002E7F90" w:rsidP="002E7F90">
      <w:r>
        <w:t>text</w:t>
      </w:r>
    </w:p>
    <w:p w:rsidR="002E7F90" w:rsidRDefault="002E7F90" w:rsidP="002E7F90"/>
    <w:p w:rsidR="002E7F90" w:rsidRDefault="002E7F90" w:rsidP="002E7F90">
      <w:pPr>
        <w:pStyle w:val="Nadpis2"/>
      </w:pPr>
      <w:bookmarkStart w:id="90" w:name="_Toc191630784"/>
      <w:r>
        <w:t>Zber a spracovanie výsledkov</w:t>
      </w:r>
      <w:bookmarkEnd w:id="90"/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72236F">
        <w:tc>
          <w:tcPr>
            <w:tcW w:w="2480" w:type="dxa"/>
          </w:tcPr>
          <w:p w:rsidR="002E7F90" w:rsidRDefault="002E7F90" w:rsidP="0072236F">
            <w:pPr>
              <w:pStyle w:val="st-slice"/>
            </w:pPr>
            <w:bookmarkStart w:id="91" w:name="_Toc191630785"/>
            <w:bookmarkEnd w:id="91"/>
          </w:p>
        </w:tc>
        <w:tc>
          <w:tcPr>
            <w:tcW w:w="6307" w:type="dxa"/>
          </w:tcPr>
          <w:p w:rsidR="002E7F90" w:rsidRDefault="002E7F90" w:rsidP="0072236F">
            <w:pPr>
              <w:pStyle w:val="st"/>
              <w:jc w:val="left"/>
            </w:pPr>
            <w:bookmarkStart w:id="92" w:name="_Toc191630786"/>
            <w:r>
              <w:t>Analýza a prezentácia výsledkov</w:t>
            </w:r>
            <w:bookmarkEnd w:id="92"/>
          </w:p>
        </w:tc>
      </w:tr>
    </w:tbl>
    <w:p w:rsidR="002E7F90" w:rsidRDefault="002E7F90" w:rsidP="002E7F90">
      <w:pPr>
        <w:pStyle w:val="Nadpis1"/>
      </w:pPr>
      <w:bookmarkStart w:id="93" w:name="_Toc191630787"/>
      <w:r w:rsidRPr="002E7F90">
        <w:lastRenderedPageBreak/>
        <w:t>P</w:t>
      </w:r>
      <w:r>
        <w:t>orovnanie modelov na základe zvolených metrík</w:t>
      </w:r>
      <w:bookmarkEnd w:id="93"/>
    </w:p>
    <w:p w:rsidR="002E7F90" w:rsidRDefault="002E7F90" w:rsidP="002E7F90">
      <w:r>
        <w:t>text</w:t>
      </w:r>
      <w:r w:rsidRPr="0063070B">
        <w:t xml:space="preserve"> </w:t>
      </w:r>
    </w:p>
    <w:p w:rsidR="002E7F90" w:rsidRDefault="002E7F90" w:rsidP="002E7F90">
      <w:pPr>
        <w:pStyle w:val="Nadpis2"/>
      </w:pPr>
      <w:bookmarkStart w:id="94" w:name="_Toc191630788"/>
      <w:r>
        <w:t>Vizualizácia výsledkov</w:t>
      </w:r>
      <w:bookmarkEnd w:id="94"/>
    </w:p>
    <w:p w:rsidR="002E7F90" w:rsidRDefault="002E7F90" w:rsidP="002E7F90">
      <w:r>
        <w:t>text</w:t>
      </w:r>
    </w:p>
    <w:p w:rsidR="002E7F90" w:rsidRDefault="002E7F90" w:rsidP="002E7F90"/>
    <w:p w:rsidR="002E7F90" w:rsidRDefault="002E7F90" w:rsidP="002E7F90">
      <w:pPr>
        <w:pStyle w:val="Nadpis2"/>
      </w:pPr>
      <w:bookmarkStart w:id="95" w:name="_Toc191630789"/>
      <w:r>
        <w:t>Rozbor silných a slabých stránok modelov</w:t>
      </w:r>
      <w:bookmarkEnd w:id="95"/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72236F">
        <w:tc>
          <w:tcPr>
            <w:tcW w:w="2480" w:type="dxa"/>
          </w:tcPr>
          <w:p w:rsidR="002E7F90" w:rsidRDefault="002E7F90" w:rsidP="0072236F">
            <w:pPr>
              <w:pStyle w:val="st-slice"/>
            </w:pPr>
            <w:bookmarkStart w:id="96" w:name="_Toc191630790"/>
            <w:bookmarkEnd w:id="96"/>
          </w:p>
        </w:tc>
        <w:tc>
          <w:tcPr>
            <w:tcW w:w="6307" w:type="dxa"/>
          </w:tcPr>
          <w:p w:rsidR="002E7F90" w:rsidRDefault="002E7F90" w:rsidP="0072236F">
            <w:pPr>
              <w:pStyle w:val="st"/>
              <w:jc w:val="left"/>
            </w:pPr>
            <w:bookmarkStart w:id="97" w:name="_Toc191630791"/>
            <w:r>
              <w:t>Rozbor a reálne aplikácie technológie</w:t>
            </w:r>
            <w:bookmarkEnd w:id="97"/>
          </w:p>
        </w:tc>
      </w:tr>
    </w:tbl>
    <w:p w:rsidR="002E7F90" w:rsidRDefault="001616E9" w:rsidP="002E7F90">
      <w:pPr>
        <w:pStyle w:val="Nadpis1"/>
      </w:pPr>
      <w:bookmarkStart w:id="98" w:name="_Toc191630792"/>
      <w:r>
        <w:lastRenderedPageBreak/>
        <w:t>Možnosti využitia STT technológií v praxi</w:t>
      </w:r>
      <w:bookmarkEnd w:id="98"/>
    </w:p>
    <w:p w:rsidR="002E7F90" w:rsidRDefault="001616E9" w:rsidP="002E7F90">
      <w:r w:rsidRPr="001616E9">
        <w:t>automatizácia, prístupnosť, vzdelávanie</w:t>
      </w:r>
      <w:r w:rsidR="002E7F90" w:rsidRPr="0063070B">
        <w:t xml:space="preserve"> </w:t>
      </w:r>
    </w:p>
    <w:p w:rsidR="002E7F90" w:rsidRDefault="001616E9" w:rsidP="002E7F90">
      <w:pPr>
        <w:pStyle w:val="Nadpis2"/>
      </w:pPr>
      <w:bookmarkStart w:id="99" w:name="_Toc191630793"/>
      <w:r>
        <w:t>Budúci vývoj a trendy v oblasti STT</w:t>
      </w:r>
      <w:bookmarkEnd w:id="99"/>
    </w:p>
    <w:p w:rsidR="002E7F90" w:rsidRDefault="002E7F90" w:rsidP="002E7F90">
      <w:r>
        <w:t>text</w:t>
      </w:r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p w:rsidR="002E7F90" w:rsidRDefault="002E7F90" w:rsidP="002E7F90">
      <w:pPr>
        <w:pStyle w:val="Nadpis2"/>
        <w:numPr>
          <w:ilvl w:val="0"/>
          <w:numId w:val="0"/>
        </w:numPr>
      </w:pPr>
    </w:p>
    <w:p w:rsidR="00F03DA6" w:rsidRDefault="00F03DA6" w:rsidP="0032323E">
      <w:pPr>
        <w:pStyle w:val="Nadpis2"/>
        <w:numPr>
          <w:ilvl w:val="0"/>
          <w:numId w:val="0"/>
        </w:numPr>
      </w:pPr>
      <w:bookmarkStart w:id="100" w:name="_Toc191630794"/>
      <w:r>
        <w:t>Závěr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100"/>
    </w:p>
    <w:p w:rsidR="00F03DA6" w:rsidRDefault="00F03DA6">
      <w:r>
        <w:t>text</w:t>
      </w:r>
    </w:p>
    <w:p w:rsidR="00F03DA6" w:rsidRDefault="00F03DA6"/>
    <w:p w:rsidR="00F03DA6" w:rsidRDefault="00F03DA6">
      <w:pPr>
        <w:pStyle w:val="Nadpis"/>
      </w:pPr>
      <w:bookmarkStart w:id="101" w:name="_Toc37577735"/>
      <w:bookmarkStart w:id="102" w:name="_Toc88120446"/>
      <w:bookmarkStart w:id="103" w:name="_Toc88120683"/>
      <w:bookmarkStart w:id="104" w:name="_Toc88120895"/>
      <w:bookmarkStart w:id="105" w:name="_Toc88120999"/>
      <w:bookmarkStart w:id="106" w:name="_Toc88121042"/>
      <w:bookmarkStart w:id="107" w:name="_Toc88121179"/>
      <w:bookmarkStart w:id="108" w:name="_Toc88121553"/>
      <w:bookmarkStart w:id="109" w:name="_Toc88121610"/>
      <w:bookmarkStart w:id="110" w:name="_Toc88121748"/>
      <w:bookmarkStart w:id="111" w:name="_Toc88122014"/>
      <w:bookmarkStart w:id="112" w:name="_Toc88124619"/>
      <w:bookmarkStart w:id="113" w:name="_Toc88124656"/>
      <w:bookmarkStart w:id="114" w:name="_Toc88124806"/>
      <w:bookmarkStart w:id="115" w:name="_Toc88125789"/>
      <w:bookmarkStart w:id="116" w:name="_Toc88126309"/>
      <w:bookmarkStart w:id="117" w:name="_Toc88126460"/>
      <w:bookmarkStart w:id="118" w:name="_Toc88126527"/>
      <w:bookmarkStart w:id="119" w:name="_Toc88126556"/>
      <w:bookmarkStart w:id="120" w:name="_Toc88126772"/>
      <w:bookmarkStart w:id="121" w:name="_Toc88126862"/>
      <w:bookmarkStart w:id="122" w:name="_Toc88127103"/>
      <w:bookmarkStart w:id="123" w:name="_Toc88127146"/>
      <w:bookmarkStart w:id="124" w:name="_Toc88128511"/>
      <w:bookmarkStart w:id="125" w:name="_Toc107634153"/>
      <w:bookmarkStart w:id="126" w:name="_Toc107635188"/>
      <w:bookmarkStart w:id="127" w:name="_Toc107635228"/>
      <w:bookmarkStart w:id="128" w:name="_Toc107635245"/>
      <w:bookmarkStart w:id="129" w:name="_Toc191630795"/>
      <w:bookmarkStart w:id="130" w:name="_GoBack"/>
      <w:r>
        <w:lastRenderedPageBreak/>
        <w:t>Seznam použité literatury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[1] JURAFSKY Daniel, MARTIN James. </w:t>
      </w:r>
      <w:r>
        <w:rPr>
          <w:rStyle w:val="normaltextrun"/>
          <w:i/>
          <w:iCs/>
          <w:color w:val="000000"/>
          <w:lang w:val="sk-SK"/>
        </w:rPr>
        <w:t>Speech and Language Processing</w:t>
      </w:r>
      <w:r>
        <w:rPr>
          <w:rStyle w:val="normaltextrun"/>
          <w:color w:val="000000"/>
          <w:lang w:val="sk-SK"/>
        </w:rPr>
        <w:t>. Pearson, Harlow. 2014. ISBN 9781292025438.</w:t>
      </w:r>
      <w:r>
        <w:rPr>
          <w:rStyle w:val="normaltextrun"/>
          <w:lang w:val="cs-CZ"/>
        </w:rPr>
        <w:t> </w:t>
      </w:r>
      <w:r>
        <w:rPr>
          <w:rStyle w:val="eop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[2] GOODFELLOW, Ian. </w:t>
      </w:r>
      <w:r>
        <w:rPr>
          <w:rStyle w:val="normaltextrun"/>
          <w:i/>
          <w:iCs/>
          <w:color w:val="000000"/>
          <w:lang w:val="sk-SK"/>
        </w:rPr>
        <w:t>Deep Learning</w:t>
      </w:r>
      <w:r>
        <w:rPr>
          <w:rStyle w:val="normaltextrun"/>
          <w:color w:val="000000"/>
          <w:lang w:val="sk-SK"/>
        </w:rPr>
        <w:t>, The MIT Press. Cambridge, MA. 2017. ISBN 9798841205937.</w:t>
      </w:r>
      <w:r>
        <w:rPr>
          <w:rStyle w:val="eop"/>
          <w:color w:val="000000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[3] RABINER Lawrence, JUANG Biing-Hwang. </w:t>
      </w:r>
      <w:r>
        <w:rPr>
          <w:rStyle w:val="normaltextrun"/>
          <w:i/>
          <w:iCs/>
          <w:color w:val="000000"/>
          <w:lang w:val="sk-SK"/>
        </w:rPr>
        <w:t>Fundamentals of speech recognition</w:t>
      </w:r>
      <w:r>
        <w:rPr>
          <w:rStyle w:val="normaltextrun"/>
          <w:color w:val="000000"/>
          <w:lang w:val="sk-SK"/>
        </w:rPr>
        <w:t>. Pearson Education, Delhi, 2005. ISBN 9788129701381.</w:t>
      </w:r>
      <w:r>
        <w:rPr>
          <w:rStyle w:val="eop"/>
          <w:color w:val="000000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[4] YU Dong, DENG Li. </w:t>
      </w:r>
      <w:r>
        <w:rPr>
          <w:rStyle w:val="normaltextrun"/>
          <w:i/>
          <w:iCs/>
          <w:color w:val="000000"/>
          <w:lang w:val="sk-SK"/>
        </w:rPr>
        <w:t>Automatic speech recognition : a deep learning approach</w:t>
      </w:r>
      <w:r>
        <w:rPr>
          <w:rStyle w:val="normaltextrun"/>
          <w:color w:val="000000"/>
          <w:lang w:val="sk-SK"/>
        </w:rPr>
        <w:t>. Springer, London. 2015. ISBN 9781447157786.</w:t>
      </w:r>
      <w:r>
        <w:rPr>
          <w:rStyle w:val="eop"/>
          <w:color w:val="000000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[5] KAMATH Uday, LIU John, WHITAKER James. </w:t>
      </w:r>
      <w:r>
        <w:rPr>
          <w:rStyle w:val="normaltextrun"/>
          <w:i/>
          <w:iCs/>
          <w:color w:val="000000"/>
          <w:lang w:val="sk-SK"/>
        </w:rPr>
        <w:t>Deep learning for NLP and speech recognition.</w:t>
      </w:r>
      <w:r>
        <w:rPr>
          <w:rStyle w:val="normaltextrun"/>
          <w:color w:val="000000"/>
          <w:lang w:val="sk-SK"/>
        </w:rPr>
        <w:t xml:space="preserve"> Springer, Cham, Switzerland. 2019. ISBN 9783030145965.</w:t>
      </w:r>
      <w:r>
        <w:rPr>
          <w:rStyle w:val="eop"/>
          <w:color w:val="000000"/>
        </w:rPr>
        <w:t> </w:t>
      </w:r>
    </w:p>
    <w:p w:rsidR="00F03DA6" w:rsidRDefault="00F03DA6">
      <w:pPr>
        <w:pStyle w:val="Nadpis"/>
      </w:pPr>
      <w:bookmarkStart w:id="131" w:name="_Toc37577736"/>
      <w:bookmarkStart w:id="132" w:name="_Toc88120447"/>
      <w:bookmarkStart w:id="133" w:name="_Toc88120684"/>
      <w:bookmarkStart w:id="134" w:name="_Toc88120896"/>
      <w:bookmarkStart w:id="135" w:name="_Toc88121000"/>
      <w:bookmarkStart w:id="136" w:name="_Toc88121043"/>
      <w:bookmarkStart w:id="137" w:name="_Toc88121180"/>
      <w:bookmarkStart w:id="138" w:name="_Toc88121554"/>
      <w:bookmarkStart w:id="139" w:name="_Toc88121611"/>
      <w:bookmarkStart w:id="140" w:name="_Toc88121749"/>
      <w:bookmarkStart w:id="141" w:name="_Toc88122015"/>
      <w:bookmarkStart w:id="142" w:name="_Toc88124620"/>
      <w:bookmarkStart w:id="143" w:name="_Toc88124657"/>
      <w:bookmarkStart w:id="144" w:name="_Toc88124807"/>
      <w:bookmarkStart w:id="145" w:name="_Toc88125790"/>
      <w:bookmarkStart w:id="146" w:name="_Toc88126310"/>
      <w:bookmarkStart w:id="147" w:name="_Toc88126461"/>
      <w:bookmarkStart w:id="148" w:name="_Toc88126528"/>
      <w:bookmarkStart w:id="149" w:name="_Toc88126557"/>
      <w:bookmarkStart w:id="150" w:name="_Toc88126773"/>
      <w:bookmarkStart w:id="151" w:name="_Toc88126863"/>
      <w:bookmarkStart w:id="152" w:name="_Toc88127104"/>
      <w:bookmarkStart w:id="153" w:name="_Toc88127147"/>
      <w:bookmarkStart w:id="154" w:name="_Toc88128512"/>
      <w:bookmarkStart w:id="155" w:name="_Toc107634154"/>
      <w:bookmarkStart w:id="156" w:name="_Toc107635189"/>
      <w:bookmarkStart w:id="157" w:name="_Toc107635229"/>
      <w:bookmarkStart w:id="158" w:name="_Toc107635246"/>
      <w:bookmarkStart w:id="159" w:name="_Toc191630796"/>
      <w:bookmarkEnd w:id="130"/>
      <w:r>
        <w:lastRenderedPageBreak/>
        <w:t>Seznam použitých symbolů a zkratek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první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druhé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třetí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</w:p>
        </w:tc>
      </w:tr>
    </w:tbl>
    <w:p w:rsidR="00F03DA6" w:rsidRDefault="00F03DA6"/>
    <w:p w:rsidR="00F03DA6" w:rsidRDefault="00F03DA6">
      <w:pPr>
        <w:pStyle w:val="Nadpis"/>
      </w:pPr>
      <w:bookmarkStart w:id="160" w:name="_Toc37577737"/>
      <w:bookmarkStart w:id="161" w:name="_Toc88120448"/>
      <w:bookmarkStart w:id="162" w:name="_Toc88120685"/>
      <w:bookmarkStart w:id="163" w:name="_Toc88120897"/>
      <w:bookmarkStart w:id="164" w:name="_Toc88121001"/>
      <w:bookmarkStart w:id="165" w:name="_Toc88121044"/>
      <w:bookmarkStart w:id="166" w:name="_Toc88121181"/>
      <w:bookmarkStart w:id="167" w:name="_Toc88121555"/>
      <w:bookmarkStart w:id="168" w:name="_Toc88121612"/>
      <w:bookmarkStart w:id="169" w:name="_Toc88121750"/>
      <w:bookmarkStart w:id="170" w:name="_Toc88122016"/>
      <w:bookmarkStart w:id="171" w:name="_Toc88124621"/>
      <w:bookmarkStart w:id="172" w:name="_Toc88124658"/>
      <w:bookmarkStart w:id="173" w:name="_Toc88124808"/>
      <w:bookmarkStart w:id="174" w:name="_Toc88125791"/>
      <w:bookmarkStart w:id="175" w:name="_Toc88126311"/>
      <w:bookmarkStart w:id="176" w:name="_Toc88126462"/>
      <w:bookmarkStart w:id="177" w:name="_Toc88126529"/>
      <w:bookmarkStart w:id="178" w:name="_Toc88126558"/>
      <w:bookmarkStart w:id="179" w:name="_Toc88126774"/>
      <w:bookmarkStart w:id="180" w:name="_Toc88126864"/>
      <w:bookmarkStart w:id="181" w:name="_Toc88127105"/>
      <w:bookmarkStart w:id="182" w:name="_Toc88127148"/>
      <w:bookmarkStart w:id="183" w:name="_Toc88128513"/>
      <w:bookmarkStart w:id="184" w:name="_Toc107634155"/>
      <w:bookmarkStart w:id="185" w:name="_Toc107635190"/>
      <w:bookmarkStart w:id="186" w:name="_Toc107635230"/>
      <w:bookmarkStart w:id="187" w:name="_Toc107635247"/>
      <w:bookmarkStart w:id="188" w:name="_Toc191630797"/>
      <w:r>
        <w:lastRenderedPageBreak/>
        <w:t>Seznam obrázků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DB04D1" w:rsidRDefault="00DB04D1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699409" w:history="1">
        <w:r w:rsidRPr="00B26FFF">
          <w:rPr>
            <w:rStyle w:val="Hypertextovodkaz"/>
          </w:rPr>
          <w:t>Obrázek 1. Ukázkový obrázek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430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DB04D1">
      <w:r>
        <w:fldChar w:fldCharType="end"/>
      </w:r>
    </w:p>
    <w:p w:rsidR="00F03DA6" w:rsidRDefault="00F03DA6">
      <w:pPr>
        <w:pStyle w:val="Nadpis"/>
      </w:pPr>
      <w:bookmarkStart w:id="189" w:name="_Toc37577738"/>
      <w:bookmarkStart w:id="190" w:name="_Toc88120449"/>
      <w:bookmarkStart w:id="191" w:name="_Toc88120686"/>
      <w:bookmarkStart w:id="192" w:name="_Toc88120898"/>
      <w:bookmarkStart w:id="193" w:name="_Toc88121002"/>
      <w:bookmarkStart w:id="194" w:name="_Toc88121045"/>
      <w:bookmarkStart w:id="195" w:name="_Toc88121182"/>
      <w:bookmarkStart w:id="196" w:name="_Toc88121556"/>
      <w:bookmarkStart w:id="197" w:name="_Toc88121613"/>
      <w:bookmarkStart w:id="198" w:name="_Toc88121751"/>
      <w:bookmarkStart w:id="199" w:name="_Toc88122017"/>
      <w:bookmarkStart w:id="200" w:name="_Toc88124622"/>
      <w:bookmarkStart w:id="201" w:name="_Toc88124659"/>
      <w:bookmarkStart w:id="202" w:name="_Toc88124809"/>
      <w:bookmarkStart w:id="203" w:name="_Toc88125792"/>
      <w:bookmarkStart w:id="204" w:name="_Toc88126312"/>
      <w:bookmarkStart w:id="205" w:name="_Toc88126463"/>
      <w:bookmarkStart w:id="206" w:name="_Toc88126530"/>
      <w:bookmarkStart w:id="207" w:name="_Toc88126559"/>
      <w:bookmarkStart w:id="208" w:name="_Toc88126775"/>
      <w:bookmarkStart w:id="209" w:name="_Toc88126865"/>
      <w:bookmarkStart w:id="210" w:name="_Toc88127106"/>
      <w:bookmarkStart w:id="211" w:name="_Toc88127149"/>
      <w:bookmarkStart w:id="212" w:name="_Toc88128514"/>
      <w:bookmarkStart w:id="213" w:name="_Toc107634156"/>
      <w:bookmarkStart w:id="214" w:name="_Toc107635191"/>
      <w:bookmarkStart w:id="215" w:name="_Toc107635231"/>
      <w:bookmarkStart w:id="216" w:name="_Toc107635248"/>
      <w:bookmarkStart w:id="217" w:name="_Toc191630798"/>
      <w:r>
        <w:lastRenderedPageBreak/>
        <w:t>Seznam tabulek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DB04D1" w:rsidRDefault="00DB04D1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6699398" w:history="1">
        <w:r w:rsidRPr="00113B24">
          <w:rPr>
            <w:rStyle w:val="Hypertextovodkaz"/>
          </w:rPr>
          <w:t>Tabulka 1. Ukázková tabulka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430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DB04D1">
      <w:r>
        <w:fldChar w:fldCharType="end"/>
      </w:r>
    </w:p>
    <w:p w:rsidR="00F03DA6" w:rsidRDefault="00F03DA6">
      <w:bookmarkStart w:id="218" w:name="_Toc420374803"/>
    </w:p>
    <w:p w:rsidR="00F03DA6" w:rsidRDefault="00F03DA6"/>
    <w:p w:rsidR="00F03DA6" w:rsidRDefault="00F03DA6">
      <w:pPr>
        <w:pStyle w:val="Nadpis"/>
      </w:pPr>
      <w:bookmarkStart w:id="219" w:name="_Toc37577739"/>
      <w:bookmarkStart w:id="220" w:name="_Toc88120450"/>
      <w:bookmarkStart w:id="221" w:name="_Toc88120687"/>
      <w:bookmarkStart w:id="222" w:name="_Toc88120899"/>
      <w:bookmarkStart w:id="223" w:name="_Toc88121003"/>
      <w:bookmarkStart w:id="224" w:name="_Toc88121046"/>
      <w:bookmarkStart w:id="225" w:name="_Toc88121183"/>
      <w:bookmarkStart w:id="226" w:name="_Toc88121557"/>
      <w:bookmarkStart w:id="227" w:name="_Toc88121614"/>
      <w:bookmarkStart w:id="228" w:name="_Toc88121752"/>
      <w:bookmarkStart w:id="229" w:name="_Toc88122018"/>
      <w:bookmarkStart w:id="230" w:name="_Toc88124623"/>
      <w:bookmarkStart w:id="231" w:name="_Toc88124660"/>
      <w:bookmarkStart w:id="232" w:name="_Toc88124810"/>
      <w:bookmarkStart w:id="233" w:name="_Toc88125793"/>
      <w:bookmarkStart w:id="234" w:name="_Toc88126313"/>
      <w:bookmarkStart w:id="235" w:name="_Toc88126464"/>
      <w:bookmarkStart w:id="236" w:name="_Toc88126531"/>
      <w:bookmarkStart w:id="237" w:name="_Toc88126560"/>
      <w:bookmarkStart w:id="238" w:name="_Toc88126776"/>
      <w:bookmarkStart w:id="239" w:name="_Toc88126866"/>
      <w:bookmarkStart w:id="240" w:name="_Toc88127107"/>
      <w:bookmarkStart w:id="241" w:name="_Toc88127150"/>
      <w:bookmarkStart w:id="242" w:name="_Toc88128515"/>
      <w:bookmarkStart w:id="243" w:name="_Toc107634157"/>
      <w:bookmarkStart w:id="244" w:name="_Toc107635192"/>
      <w:bookmarkStart w:id="245" w:name="_Toc107635232"/>
      <w:bookmarkStart w:id="246" w:name="_Toc107635249"/>
      <w:bookmarkStart w:id="247" w:name="_Toc191630799"/>
      <w:bookmarkEnd w:id="218"/>
      <w:r>
        <w:lastRenderedPageBreak/>
        <w:t>Seznam Příloh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:rsidR="00F03DA6" w:rsidRDefault="00F03DA6"/>
    <w:p w:rsidR="00F03DA6" w:rsidRDefault="00F03DA6">
      <w:pPr>
        <w:sectPr w:rsidR="00F03DA6">
          <w:headerReference w:type="default" r:id="rId9"/>
          <w:footerReference w:type="default" r:id="rId10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:rsidR="00F03DA6" w:rsidRDefault="00F03DA6"/>
    <w:p w:rsidR="00294C06" w:rsidRDefault="00F03DA6">
      <w:pPr>
        <w:pStyle w:val="Nzev"/>
      </w:pPr>
      <w:r>
        <w:lastRenderedPageBreak/>
        <w:t xml:space="preserve">Příloha P I: Název přílohy </w:t>
      </w:r>
    </w:p>
    <w:sectPr w:rsidR="00294C06">
      <w:headerReference w:type="default" r:id="rId11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ED1" w:rsidRDefault="00A47ED1">
      <w:r>
        <w:separator/>
      </w:r>
    </w:p>
    <w:p w:rsidR="00A47ED1" w:rsidRDefault="00A47ED1"/>
  </w:endnote>
  <w:endnote w:type="continuationSeparator" w:id="0">
    <w:p w:rsidR="00A47ED1" w:rsidRDefault="00A47ED1">
      <w:r>
        <w:continuationSeparator/>
      </w:r>
    </w:p>
    <w:p w:rsidR="00A47ED1" w:rsidRDefault="00A47E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A6" w:rsidRDefault="00F03DA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ED1" w:rsidRDefault="00A47ED1">
      <w:r>
        <w:separator/>
      </w:r>
    </w:p>
    <w:p w:rsidR="00A47ED1" w:rsidRDefault="00A47ED1"/>
  </w:footnote>
  <w:footnote w:type="continuationSeparator" w:id="0">
    <w:p w:rsidR="00A47ED1" w:rsidRDefault="00A47ED1">
      <w:r>
        <w:continuationSeparator/>
      </w:r>
    </w:p>
    <w:p w:rsidR="00A47ED1" w:rsidRDefault="00A47ED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A6" w:rsidRDefault="00F03DA6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773516">
      <w:rPr>
        <w:noProof/>
      </w:rPr>
      <w:t>16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A6" w:rsidRDefault="00F03D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1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C3055"/>
    <w:multiLevelType w:val="hybridMultilevel"/>
    <w:tmpl w:val="E9F01E18"/>
    <w:lvl w:ilvl="0" w:tplc="AEDA68E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24"/>
  </w:num>
  <w:num w:numId="3">
    <w:abstractNumId w:val="20"/>
  </w:num>
  <w:num w:numId="4">
    <w:abstractNumId w:val="3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  <w:num w:numId="18">
    <w:abstractNumId w:val="29"/>
  </w:num>
  <w:num w:numId="19">
    <w:abstractNumId w:val="30"/>
  </w:num>
  <w:num w:numId="20">
    <w:abstractNumId w:val="12"/>
  </w:num>
  <w:num w:numId="21">
    <w:abstractNumId w:val="22"/>
  </w:num>
  <w:num w:numId="22">
    <w:abstractNumId w:val="31"/>
  </w:num>
  <w:num w:numId="23">
    <w:abstractNumId w:val="17"/>
  </w:num>
  <w:num w:numId="24">
    <w:abstractNumId w:val="18"/>
  </w:num>
  <w:num w:numId="25">
    <w:abstractNumId w:val="23"/>
  </w:num>
  <w:num w:numId="26">
    <w:abstractNumId w:val="11"/>
  </w:num>
  <w:num w:numId="27">
    <w:abstractNumId w:val="25"/>
  </w:num>
  <w:num w:numId="28">
    <w:abstractNumId w:val="14"/>
  </w:num>
  <w:num w:numId="29">
    <w:abstractNumId w:val="21"/>
  </w:num>
  <w:num w:numId="30">
    <w:abstractNumId w:val="19"/>
  </w:num>
  <w:num w:numId="31">
    <w:abstractNumId w:val="28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04"/>
    <w:rsid w:val="00094FD5"/>
    <w:rsid w:val="000B6148"/>
    <w:rsid w:val="001073E1"/>
    <w:rsid w:val="001616E9"/>
    <w:rsid w:val="00216E03"/>
    <w:rsid w:val="00294C06"/>
    <w:rsid w:val="002B4116"/>
    <w:rsid w:val="002E7F90"/>
    <w:rsid w:val="0032323E"/>
    <w:rsid w:val="00503518"/>
    <w:rsid w:val="00517DE1"/>
    <w:rsid w:val="005C5202"/>
    <w:rsid w:val="0063070B"/>
    <w:rsid w:val="00640B03"/>
    <w:rsid w:val="00665CDD"/>
    <w:rsid w:val="006B695F"/>
    <w:rsid w:val="006F33AA"/>
    <w:rsid w:val="0072236F"/>
    <w:rsid w:val="00773516"/>
    <w:rsid w:val="008431FC"/>
    <w:rsid w:val="008A30E1"/>
    <w:rsid w:val="00A47ED1"/>
    <w:rsid w:val="00A94CAC"/>
    <w:rsid w:val="00AB2D8D"/>
    <w:rsid w:val="00C206FE"/>
    <w:rsid w:val="00DB04D1"/>
    <w:rsid w:val="00DE6288"/>
    <w:rsid w:val="00E43B86"/>
    <w:rsid w:val="00E46530"/>
    <w:rsid w:val="00F03DA6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8C204-667E-461D-A7F3-4FAC52D5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semiHidden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numPr>
        <w:numId w:val="0"/>
      </w:numPr>
      <w:ind w:left="851"/>
      <w:jc w:val="center"/>
    </w:pPr>
  </w:style>
  <w:style w:type="paragraph" w:customStyle="1" w:styleId="Literatura">
    <w:name w:val="Literatura"/>
    <w:basedOn w:val="Normln"/>
    <w:pPr>
      <w:numPr>
        <w:numId w:val="33"/>
      </w:numPr>
      <w:tabs>
        <w:tab w:val="right" w:pos="709"/>
        <w:tab w:val="left" w:pos="851"/>
      </w:tabs>
      <w:spacing w:before="60" w:after="60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94C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DB0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n"/>
    <w:rsid w:val="0032323E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32323E"/>
  </w:style>
  <w:style w:type="character" w:customStyle="1" w:styleId="eop">
    <w:name w:val="eop"/>
    <w:basedOn w:val="Standardnpsmoodstavce"/>
    <w:rsid w:val="0032323E"/>
  </w:style>
  <w:style w:type="paragraph" w:styleId="Nadpisobsahu">
    <w:name w:val="TOC Heading"/>
    <w:basedOn w:val="Nadpis1"/>
    <w:next w:val="Normln"/>
    <w:uiPriority w:val="39"/>
    <w:unhideWhenUsed/>
    <w:qFormat/>
    <w:rsid w:val="00773516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X\Downloads\sablonadp20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C2"/>
    <w:rsid w:val="002C05C2"/>
    <w:rsid w:val="003C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67D38A4D4FD44BDB8013E616B76D271">
    <w:name w:val="C67D38A4D4FD44BDB8013E616B76D271"/>
    <w:rsid w:val="002C05C2"/>
  </w:style>
  <w:style w:type="paragraph" w:customStyle="1" w:styleId="EFB9E58EE1CF4C75A259971C6B83669A">
    <w:name w:val="EFB9E58EE1CF4C75A259971C6B83669A"/>
    <w:rsid w:val="002C05C2"/>
  </w:style>
  <w:style w:type="paragraph" w:customStyle="1" w:styleId="3D646348DB02484C99B34195B93F632E">
    <w:name w:val="3D646348DB02484C99B34195B93F632E"/>
    <w:rsid w:val="002C0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CDA2-2360-4FB5-ABDC-F6BD225C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sablonadp2020.dotx</Template>
  <TotalTime>125</TotalTime>
  <Pages>28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(fai)</vt:lpstr>
    </vt:vector>
  </TitlesOfParts>
  <Company>FaME UTB ve Zlíně</Company>
  <LinksUpToDate>false</LinksUpToDate>
  <CharactersWithSpaces>9756</CharactersWithSpaces>
  <SharedDoc>false</SharedDoc>
  <HLinks>
    <vt:vector size="126" baseType="variant">
      <vt:variant>
        <vt:i4>1310779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_Toc120888211</vt:lpwstr>
      </vt:variant>
      <vt:variant>
        <vt:i4>1310779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_Toc120888210</vt:lpwstr>
      </vt:variant>
      <vt:variant>
        <vt:i4>1376315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_Toc120888209</vt:lpwstr>
      </vt:variant>
      <vt:variant>
        <vt:i4>1376315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_Toc120888208</vt:lpwstr>
      </vt:variant>
      <vt:variant>
        <vt:i4>1376315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_Toc120888207</vt:lpwstr>
      </vt:variant>
      <vt:variant>
        <vt:i4>1376315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_Toc120888206</vt:lpwstr>
      </vt:variant>
      <vt:variant>
        <vt:i4>1376315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_Toc120888205</vt:lpwstr>
      </vt:variant>
      <vt:variant>
        <vt:i4>1376315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_Toc120888204</vt:lpwstr>
      </vt:variant>
      <vt:variant>
        <vt:i4>1376315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_Toc120888203</vt:lpwstr>
      </vt:variant>
      <vt:variant>
        <vt:i4>1376315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_Toc120888202</vt:lpwstr>
      </vt:variant>
      <vt:variant>
        <vt:i4>1376315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_Toc120888201</vt:lpwstr>
      </vt:variant>
      <vt:variant>
        <vt:i4>1376315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_Toc120888200</vt:lpwstr>
      </vt:variant>
      <vt:variant>
        <vt:i4>1835064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_Toc120888199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_Toc120888198</vt:lpwstr>
      </vt:variant>
      <vt:variant>
        <vt:i4>1835064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_Toc120888197</vt:lpwstr>
      </vt:variant>
      <vt:variant>
        <vt:i4>1835064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_Toc120888196</vt:lpwstr>
      </vt:variant>
      <vt:variant>
        <vt:i4>1835064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_Toc120888195</vt:lpwstr>
      </vt:variant>
      <vt:variant>
        <vt:i4>1835064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_Toc120888194</vt:lpwstr>
      </vt:variant>
      <vt:variant>
        <vt:i4>1835064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_Toc120888193</vt:lpwstr>
      </vt:variant>
      <vt:variant>
        <vt:i4>1835064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_Toc120888192</vt:lpwstr>
      </vt:variant>
      <vt:variant>
        <vt:i4>1835064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_Toc120888191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(fai)</dc:title>
  <dc:subject/>
  <dc:creator>DAX</dc:creator>
  <cp:keywords/>
  <dc:description/>
  <cp:lastModifiedBy>DAX</cp:lastModifiedBy>
  <cp:revision>1</cp:revision>
  <cp:lastPrinted>2004-11-12T22:05:00Z</cp:lastPrinted>
  <dcterms:created xsi:type="dcterms:W3CDTF">2024-12-27T16:40:00Z</dcterms:created>
  <dcterms:modified xsi:type="dcterms:W3CDTF">2025-02-28T09:37:00Z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